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08DACF67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B145B0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E04AB15" w:rsidR="00D62E01" w:rsidRPr="000547C0" w:rsidRDefault="00CA09F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BB569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05</w:t>
            </w:r>
            <w:r w:rsidR="00BB569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2022</w:t>
            </w:r>
          </w:p>
          <w:p w14:paraId="3C5464D8" w14:textId="299167C9" w:rsidR="00D62E01" w:rsidRPr="000547C0" w:rsidRDefault="00CA09F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BB5693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  <w:p w14:paraId="0CAD7FF3" w14:textId="2B5F815B" w:rsidR="002B2D13" w:rsidRPr="000547C0" w:rsidRDefault="00BB569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EIT Hawke’s Bay Campus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3A82F1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BB5693">
              <w:rPr>
                <w:rFonts w:cstheme="minorHAnsi"/>
              </w:rPr>
              <w:t>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2DBC396" w:rsidR="002B2D13" w:rsidRPr="000547C0" w:rsidRDefault="00CA09F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  <w:tc>
          <w:tcPr>
            <w:tcW w:w="1779" w:type="dxa"/>
          </w:tcPr>
          <w:p w14:paraId="2727D4AE" w14:textId="77777777" w:rsidR="002B2D13" w:rsidRPr="000547C0" w:rsidRDefault="00FD1051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D972214" w:rsidR="002B2D13" w:rsidRPr="000547C0" w:rsidRDefault="00CA09F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FD105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B712D06" w:rsidR="00212D56" w:rsidRPr="000547C0" w:rsidRDefault="00CA09F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Daniel van Wyk, Fera DiVinci</w:t>
            </w:r>
            <w:r w:rsidR="00E2242E">
              <w:rPr>
                <w:rFonts w:cstheme="minorHAnsi"/>
              </w:rPr>
              <w:t xml:space="preserve">, </w:t>
            </w:r>
            <w:r w:rsidR="00E2242E">
              <w:rPr>
                <w:rFonts w:cstheme="minorHAnsi"/>
              </w:rPr>
              <w:t>Zachariah Hull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529BD9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FD105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6D4547DF" w:rsidR="00212D56" w:rsidRPr="000547C0" w:rsidRDefault="00CA09F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47E4887" w:rsidR="000547C0" w:rsidRPr="000547C0" w:rsidRDefault="00CA09F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User Reviews</w:t>
            </w:r>
          </w:p>
          <w:p w14:paraId="30FA760F" w14:textId="0DFD3FDA" w:rsidR="000547C0" w:rsidRDefault="00CA09F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Bug Fixes</w:t>
            </w:r>
          </w:p>
          <w:p w14:paraId="2EDE499F" w14:textId="5BB21CF5" w:rsidR="00957013" w:rsidRPr="000547C0" w:rsidRDefault="00CA09F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Future Development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95C90C2" w:rsidR="002B2D13" w:rsidRPr="000547C0" w:rsidRDefault="00CA09F5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Reviews</w:t>
            </w:r>
          </w:p>
        </w:tc>
        <w:tc>
          <w:tcPr>
            <w:tcW w:w="1324" w:type="dxa"/>
          </w:tcPr>
          <w:p w14:paraId="0938B73C" w14:textId="77777777" w:rsidR="002B2D13" w:rsidRPr="000547C0" w:rsidRDefault="00FD1051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959EC33" w:rsidR="002B2D13" w:rsidRPr="000547C0" w:rsidRDefault="00CA09F5">
            <w:pPr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</w:tr>
    </w:tbl>
    <w:p w14:paraId="674793E3" w14:textId="77777777" w:rsidR="002B2D13" w:rsidRPr="000547C0" w:rsidRDefault="00FD105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B28DA8C" w:rsidR="002B2D13" w:rsidRPr="000547C0" w:rsidRDefault="00CA09F5">
      <w:pPr>
        <w:rPr>
          <w:rFonts w:cstheme="minorHAnsi"/>
        </w:rPr>
      </w:pPr>
      <w:r>
        <w:rPr>
          <w:rFonts w:cstheme="minorHAnsi"/>
        </w:rPr>
        <w:t>Results from user testing returned and discussed.</w:t>
      </w:r>
    </w:p>
    <w:p w14:paraId="109ADBA9" w14:textId="77777777" w:rsidR="002B2D13" w:rsidRPr="000547C0" w:rsidRDefault="00FD105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2B6416A" w:rsidR="002B2D13" w:rsidRPr="000547C0" w:rsidRDefault="00CA09F5">
      <w:pPr>
        <w:rPr>
          <w:rFonts w:cstheme="minorHAnsi"/>
        </w:rPr>
      </w:pPr>
      <w:r>
        <w:rPr>
          <w:rFonts w:cstheme="minorHAnsi"/>
        </w:rPr>
        <w:t>Website has known errors reported by users, action plan has been made.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FD105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FD105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FD105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4BFFC2B1" w:rsidR="002B2D13" w:rsidRPr="000547C0" w:rsidRDefault="00CA09F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Resolve bugs in website</w:t>
            </w:r>
          </w:p>
        </w:tc>
        <w:tc>
          <w:tcPr>
            <w:tcW w:w="3060" w:type="dxa"/>
          </w:tcPr>
          <w:p w14:paraId="06BF676B" w14:textId="124D6438" w:rsidR="002B2D13" w:rsidRPr="000547C0" w:rsidRDefault="00CA09F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  <w:tc>
          <w:tcPr>
            <w:tcW w:w="1854" w:type="dxa"/>
          </w:tcPr>
          <w:p w14:paraId="77EF2373" w14:textId="231838E8" w:rsidR="002B2D13" w:rsidRPr="000547C0" w:rsidRDefault="00487B9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336BA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June</w:t>
            </w:r>
            <w:r w:rsidR="00336BAD">
              <w:rPr>
                <w:rFonts w:cstheme="minorHAnsi"/>
              </w:rPr>
              <w:t xml:space="preserve"> 2022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40C3082" w:rsidR="002B2D13" w:rsidRPr="000547C0" w:rsidRDefault="00CA09F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Perform further user testing</w:t>
            </w:r>
          </w:p>
        </w:tc>
        <w:tc>
          <w:tcPr>
            <w:tcW w:w="3060" w:type="dxa"/>
          </w:tcPr>
          <w:p w14:paraId="7376FD88" w14:textId="74675098" w:rsidR="002B2D13" w:rsidRPr="000547C0" w:rsidRDefault="00CA09F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</w:tc>
        <w:tc>
          <w:tcPr>
            <w:tcW w:w="1854" w:type="dxa"/>
          </w:tcPr>
          <w:p w14:paraId="36E951F4" w14:textId="66E52775" w:rsidR="002B2D13" w:rsidRPr="000547C0" w:rsidRDefault="00487B9E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336BA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June</w:t>
            </w:r>
            <w:r w:rsidR="00336BAD">
              <w:rPr>
                <w:rFonts w:cstheme="minorHAnsi"/>
              </w:rPr>
              <w:t xml:space="preserve"> 2022</w:t>
            </w:r>
          </w:p>
        </w:tc>
      </w:tr>
      <w:tr w:rsidR="001148C1" w:rsidRPr="000547C0" w14:paraId="3E30478E" w14:textId="77777777" w:rsidTr="00D60069">
        <w:tc>
          <w:tcPr>
            <w:tcW w:w="5310" w:type="dxa"/>
          </w:tcPr>
          <w:p w14:paraId="4F9BD397" w14:textId="528D087B" w:rsidR="001148C1" w:rsidRDefault="001148C1" w:rsidP="00E2242E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  <w:tc>
          <w:tcPr>
            <w:tcW w:w="3060" w:type="dxa"/>
          </w:tcPr>
          <w:p w14:paraId="2811231F" w14:textId="28369F61" w:rsidR="00CE1A79" w:rsidRDefault="00CE1A79" w:rsidP="00D60069"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 w14:paraId="347D18E1" w14:textId="3BF10416" w:rsidR="00CE1A79" w:rsidRDefault="00CE1A79" w:rsidP="00D60069">
            <w:pPr>
              <w:rPr>
                <w:rFonts w:ascii="Segoe UI" w:hAnsi="Segoe UI" w:cs="Segoe UI"/>
                <w:color w:val="373A3C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552B05F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B823FC2" w:rsidR="00D62E01" w:rsidRPr="000547C0" w:rsidRDefault="00CA09F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Bug Fixes</w:t>
            </w:r>
          </w:p>
        </w:tc>
        <w:tc>
          <w:tcPr>
            <w:tcW w:w="1324" w:type="dxa"/>
          </w:tcPr>
          <w:p w14:paraId="4091F5A5" w14:textId="77777777" w:rsidR="00D62E01" w:rsidRPr="000547C0" w:rsidRDefault="00FD1051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94DA3B9" w:rsidR="00D62E01" w:rsidRPr="000547C0" w:rsidRDefault="00E2242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</w:tc>
      </w:tr>
    </w:tbl>
    <w:p w14:paraId="678F69FE" w14:textId="77777777" w:rsidR="00D62E01" w:rsidRPr="000547C0" w:rsidRDefault="00FD105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1A43BB37" w:rsidR="00D62E01" w:rsidRPr="000547C0" w:rsidRDefault="00E2242E" w:rsidP="00D62E01">
      <w:pPr>
        <w:rPr>
          <w:rFonts w:cstheme="minorHAnsi"/>
        </w:rPr>
      </w:pPr>
      <w:r>
        <w:rPr>
          <w:rFonts w:cstheme="minorHAnsi"/>
        </w:rPr>
        <w:t>Known bugs discussed, as well as a plan for future monitoring of website performance.</w:t>
      </w:r>
    </w:p>
    <w:p w14:paraId="1804FCAD" w14:textId="77777777" w:rsidR="00D62E01" w:rsidRPr="000547C0" w:rsidRDefault="00FD105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6D02CB9" w:rsidR="00D62E01" w:rsidRPr="000547C0" w:rsidRDefault="00E2242E" w:rsidP="00D62E01">
      <w:pPr>
        <w:rPr>
          <w:rFonts w:cstheme="minorHAnsi"/>
        </w:rPr>
      </w:pPr>
      <w:r>
        <w:rPr>
          <w:rFonts w:cstheme="minorHAnsi"/>
        </w:rPr>
        <w:t>Plan has been made to fix current bugs and to monitor future issues.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4038952" w:rsidR="00D60069" w:rsidRPr="000547C0" w:rsidRDefault="00E2242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Monitor Website Performance</w:t>
            </w:r>
          </w:p>
        </w:tc>
        <w:tc>
          <w:tcPr>
            <w:tcW w:w="3060" w:type="dxa"/>
          </w:tcPr>
          <w:p w14:paraId="5D1FAAC7" w14:textId="2054308C" w:rsidR="00D60069" w:rsidRPr="000547C0" w:rsidRDefault="003B08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Fera DiVinci</w:t>
            </w:r>
            <w:r>
              <w:rPr>
                <w:rFonts w:cstheme="minorHAnsi"/>
              </w:rPr>
              <w:br/>
            </w:r>
          </w:p>
        </w:tc>
        <w:tc>
          <w:tcPr>
            <w:tcW w:w="1854" w:type="dxa"/>
          </w:tcPr>
          <w:p w14:paraId="22E77F38" w14:textId="7E8662D7" w:rsidR="00D60069" w:rsidRPr="000547C0" w:rsidRDefault="00E224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Continuous 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FF306F2" w:rsidR="00D60069" w:rsidRPr="000547C0" w:rsidRDefault="00D60069" w:rsidP="00F11071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2F8FEFE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0926C63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14CFA93" w:rsidR="00D62E01" w:rsidRPr="000547C0" w:rsidRDefault="00E2242E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Future Development</w:t>
            </w:r>
          </w:p>
        </w:tc>
        <w:tc>
          <w:tcPr>
            <w:tcW w:w="1324" w:type="dxa"/>
          </w:tcPr>
          <w:p w14:paraId="09D75167" w14:textId="77777777" w:rsidR="00D62E01" w:rsidRPr="000547C0" w:rsidRDefault="00FD1051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3612BDC8" w:rsidR="00D62E01" w:rsidRPr="000547C0" w:rsidRDefault="00D62E01" w:rsidP="006344A8">
            <w:pPr>
              <w:rPr>
                <w:rFonts w:cstheme="minorHAnsi"/>
              </w:rPr>
            </w:pPr>
          </w:p>
        </w:tc>
      </w:tr>
    </w:tbl>
    <w:p w14:paraId="11A9415B" w14:textId="77777777" w:rsidR="00D62E01" w:rsidRPr="000547C0" w:rsidRDefault="00FD105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3C8D5AB" w:rsidR="00D62E01" w:rsidRPr="000547C0" w:rsidRDefault="00E2242E" w:rsidP="00D62E01">
      <w:pPr>
        <w:rPr>
          <w:rFonts w:cstheme="minorHAnsi"/>
        </w:rPr>
      </w:pPr>
      <w:r>
        <w:rPr>
          <w:rFonts w:cstheme="minorHAnsi"/>
        </w:rPr>
        <w:t>Current state of website discussed, plans for future rollout of product 3.0.</w:t>
      </w:r>
    </w:p>
    <w:p w14:paraId="31CCF89C" w14:textId="77777777" w:rsidR="00D62E01" w:rsidRPr="000547C0" w:rsidRDefault="00FD1051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D424C70" w:rsidR="00D62E01" w:rsidRPr="000547C0" w:rsidRDefault="00BE1295" w:rsidP="00D62E01">
      <w:pPr>
        <w:rPr>
          <w:rFonts w:cstheme="minorHAnsi"/>
        </w:rPr>
      </w:pPr>
      <w:r>
        <w:rPr>
          <w:rFonts w:cstheme="minorHAnsi"/>
        </w:rPr>
        <w:t>Website 3.0 to be finalized, user testing to follow before publishing.</w:t>
      </w:r>
    </w:p>
    <w:tbl>
      <w:tblPr>
        <w:tblStyle w:val="GridTable1Light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1"/>
        <w:gridCol w:w="3060"/>
        <w:gridCol w:w="2262"/>
      </w:tblGrid>
      <w:tr w:rsidR="00D60069" w:rsidRPr="000547C0" w14:paraId="1BCA5033" w14:textId="77777777" w:rsidTr="00117BF4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262" w:type="dxa"/>
            <w:vAlign w:val="bottom"/>
          </w:tcPr>
          <w:p w14:paraId="04C88606" w14:textId="77777777" w:rsidR="00D60069" w:rsidRPr="000547C0" w:rsidRDefault="00FD1051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117BF4">
        <w:tc>
          <w:tcPr>
            <w:tcW w:w="5310" w:type="dxa"/>
          </w:tcPr>
          <w:p w14:paraId="6F6DEF39" w14:textId="7EF3AE7B" w:rsidR="004363AD" w:rsidRDefault="00BE1295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Finalize Website</w:t>
            </w:r>
          </w:p>
          <w:p w14:paraId="632DF9C0" w14:textId="598AF78D" w:rsidR="00F83922" w:rsidRDefault="00BE1295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User Testing</w:t>
            </w:r>
          </w:p>
          <w:p w14:paraId="622C977A" w14:textId="0A1DE6E9" w:rsidR="00E3501A" w:rsidRDefault="00BE1295" w:rsidP="00F8392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Product Review</w:t>
            </w:r>
          </w:p>
          <w:p w14:paraId="19D2C188" w14:textId="77777777" w:rsid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  <w:p w14:paraId="3B737AF6" w14:textId="677F4DA6" w:rsidR="00F83922" w:rsidRPr="00F83922" w:rsidRDefault="00F83922" w:rsidP="00F83922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40EFF0EF" w14:textId="0773C23B" w:rsidR="00D60069" w:rsidRDefault="00BE129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Daniel van Wyk</w:t>
            </w:r>
          </w:p>
          <w:p w14:paraId="16D3E1FD" w14:textId="0C05D841" w:rsidR="00F83922" w:rsidRDefault="00BE129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Bonnie Zhou</w:t>
            </w:r>
          </w:p>
          <w:p w14:paraId="5840FF51" w14:textId="4B687E72" w:rsidR="00E3501A" w:rsidRPr="00E3501A" w:rsidRDefault="00BE1295" w:rsidP="00E3501A">
            <w:pPr>
              <w:rPr>
                <w:rFonts w:cstheme="minorHAnsi"/>
              </w:rPr>
            </w:pPr>
            <w:r>
              <w:rPr>
                <w:rFonts w:cstheme="minorHAnsi"/>
              </w:rPr>
              <w:t>Zachariah Hull</w:t>
            </w:r>
          </w:p>
        </w:tc>
        <w:tc>
          <w:tcPr>
            <w:tcW w:w="2262" w:type="dxa"/>
          </w:tcPr>
          <w:p w14:paraId="0F97C343" w14:textId="5448ED6F" w:rsidR="004363AD" w:rsidRDefault="00487B9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 June 2022</w:t>
            </w:r>
          </w:p>
          <w:p w14:paraId="34A59EBD" w14:textId="1EEE02F3" w:rsidR="00E3501A" w:rsidRDefault="00487B9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30 June 2022</w:t>
            </w:r>
          </w:p>
          <w:p w14:paraId="508F98FF" w14:textId="0E2B99C8" w:rsidR="00E3501A" w:rsidRPr="00E3501A" w:rsidRDefault="00487B9E" w:rsidP="00E3501A">
            <w:pPr>
              <w:rPr>
                <w:rFonts w:cstheme="minorHAnsi"/>
              </w:rPr>
            </w:pPr>
            <w:r>
              <w:rPr>
                <w:rFonts w:cstheme="minorHAnsi"/>
              </w:rPr>
              <w:t>01 July 2022</w:t>
            </w:r>
          </w:p>
        </w:tc>
      </w:tr>
      <w:tr w:rsidR="00D60069" w:rsidRPr="000547C0" w14:paraId="2F7DEA09" w14:textId="77777777" w:rsidTr="00117BF4">
        <w:tc>
          <w:tcPr>
            <w:tcW w:w="5310" w:type="dxa"/>
          </w:tcPr>
          <w:p w14:paraId="3DF976DF" w14:textId="48A157FE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6521943" w14:textId="6FF5ED66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</w:tcPr>
          <w:p w14:paraId="369FE76C" w14:textId="01ECAEA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6F0B7BC3" w14:textId="77777777" w:rsidTr="00117BF4">
        <w:tc>
          <w:tcPr>
            <w:tcW w:w="5310" w:type="dxa"/>
            <w:tcMar>
              <w:bottom w:w="288" w:type="dxa"/>
            </w:tcMar>
          </w:tcPr>
          <w:p w14:paraId="0C881FE8" w14:textId="535E316F" w:rsidR="00D60069" w:rsidRPr="000547C0" w:rsidRDefault="00D60069" w:rsidP="00117BF4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1B1A19D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2262" w:type="dxa"/>
            <w:tcMar>
              <w:bottom w:w="288" w:type="dxa"/>
            </w:tcMar>
          </w:tcPr>
          <w:p w14:paraId="0008DCCE" w14:textId="70B99871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FD1051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FD105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09984E66" w:rsidR="002B2D13" w:rsidRPr="000547C0" w:rsidRDefault="00E2242E">
      <w:pPr>
        <w:rPr>
          <w:rFonts w:cstheme="minorHAnsi"/>
        </w:rPr>
      </w:pPr>
      <w:r>
        <w:rPr>
          <w:rFonts w:cstheme="minorHAnsi"/>
        </w:rPr>
        <w:t>Laptops, Meeting Room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4467D5EC" w:rsidR="00212D56" w:rsidRPr="000547C0" w:rsidRDefault="00487B9E" w:rsidP="00212D56">
      <w:pPr>
        <w:rPr>
          <w:rFonts w:cstheme="minorHAnsi"/>
        </w:rPr>
      </w:pPr>
      <w:r>
        <w:rPr>
          <w:rFonts w:cstheme="minorHAnsi"/>
        </w:rPr>
        <w:t>01</w:t>
      </w:r>
      <w:r w:rsidR="00BE1295">
        <w:rPr>
          <w:rFonts w:cstheme="minorHAnsi"/>
        </w:rPr>
        <w:t xml:space="preserve"> Ju</w:t>
      </w:r>
      <w:r>
        <w:rPr>
          <w:rFonts w:cstheme="minorHAnsi"/>
        </w:rPr>
        <w:t>ly</w:t>
      </w:r>
      <w:r w:rsidR="00BE1295">
        <w:rPr>
          <w:rFonts w:cstheme="minorHAnsi"/>
        </w:rPr>
        <w:t xml:space="preserve"> </w:t>
      </w:r>
      <w:r w:rsidR="00E2242E">
        <w:rPr>
          <w:rFonts w:cstheme="minorHAnsi"/>
        </w:rPr>
        <w:t>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AFE2" w14:textId="77777777" w:rsidR="00FD1051" w:rsidRDefault="00FD1051">
      <w:pPr>
        <w:spacing w:before="0" w:after="0"/>
      </w:pPr>
      <w:r>
        <w:separator/>
      </w:r>
    </w:p>
  </w:endnote>
  <w:endnote w:type="continuationSeparator" w:id="0">
    <w:p w14:paraId="73163296" w14:textId="77777777" w:rsidR="00FD1051" w:rsidRDefault="00FD10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7FEC" w14:textId="77777777" w:rsidR="00FD1051" w:rsidRDefault="00FD1051">
      <w:pPr>
        <w:spacing w:before="0" w:after="0"/>
      </w:pPr>
      <w:r>
        <w:separator/>
      </w:r>
    </w:p>
  </w:footnote>
  <w:footnote w:type="continuationSeparator" w:id="0">
    <w:p w14:paraId="3C747960" w14:textId="77777777" w:rsidR="00FD1051" w:rsidRDefault="00FD10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5574073">
    <w:abstractNumId w:val="3"/>
  </w:num>
  <w:num w:numId="2" w16cid:durableId="875779337">
    <w:abstractNumId w:val="4"/>
  </w:num>
  <w:num w:numId="3" w16cid:durableId="1419446652">
    <w:abstractNumId w:val="1"/>
  </w:num>
  <w:num w:numId="4" w16cid:durableId="1150898905">
    <w:abstractNumId w:val="0"/>
  </w:num>
  <w:num w:numId="5" w16cid:durableId="1931504612">
    <w:abstractNumId w:val="1"/>
    <w:lvlOverride w:ilvl="0">
      <w:startOverride w:val="1"/>
    </w:lvlOverride>
  </w:num>
  <w:num w:numId="6" w16cid:durableId="1143502992">
    <w:abstractNumId w:val="1"/>
    <w:lvlOverride w:ilvl="0">
      <w:startOverride w:val="1"/>
    </w:lvlOverride>
  </w:num>
  <w:num w:numId="7" w16cid:durableId="180985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3F98"/>
    <w:rsid w:val="0004154E"/>
    <w:rsid w:val="000547C0"/>
    <w:rsid w:val="00086771"/>
    <w:rsid w:val="000C107A"/>
    <w:rsid w:val="000D35A9"/>
    <w:rsid w:val="001148C1"/>
    <w:rsid w:val="00117BF4"/>
    <w:rsid w:val="00125FC7"/>
    <w:rsid w:val="00183006"/>
    <w:rsid w:val="001C4533"/>
    <w:rsid w:val="001D37E6"/>
    <w:rsid w:val="001E0877"/>
    <w:rsid w:val="0020000C"/>
    <w:rsid w:val="00200D48"/>
    <w:rsid w:val="00212D56"/>
    <w:rsid w:val="00291F95"/>
    <w:rsid w:val="002B2D13"/>
    <w:rsid w:val="002B308B"/>
    <w:rsid w:val="00336BAD"/>
    <w:rsid w:val="0034489A"/>
    <w:rsid w:val="0034721D"/>
    <w:rsid w:val="00361C33"/>
    <w:rsid w:val="003B0818"/>
    <w:rsid w:val="003D0902"/>
    <w:rsid w:val="003D5BF7"/>
    <w:rsid w:val="003D5D47"/>
    <w:rsid w:val="003F2176"/>
    <w:rsid w:val="003F257D"/>
    <w:rsid w:val="004363AD"/>
    <w:rsid w:val="00487B9E"/>
    <w:rsid w:val="004F7189"/>
    <w:rsid w:val="00506A54"/>
    <w:rsid w:val="00532795"/>
    <w:rsid w:val="005A7328"/>
    <w:rsid w:val="00602CEC"/>
    <w:rsid w:val="006344A8"/>
    <w:rsid w:val="006C2459"/>
    <w:rsid w:val="006F5CF4"/>
    <w:rsid w:val="0071692F"/>
    <w:rsid w:val="00734EEC"/>
    <w:rsid w:val="007F04FA"/>
    <w:rsid w:val="0088696F"/>
    <w:rsid w:val="008B1725"/>
    <w:rsid w:val="00957013"/>
    <w:rsid w:val="00A56891"/>
    <w:rsid w:val="00B145B0"/>
    <w:rsid w:val="00B777C6"/>
    <w:rsid w:val="00BA1474"/>
    <w:rsid w:val="00BB5693"/>
    <w:rsid w:val="00BE1295"/>
    <w:rsid w:val="00C0784A"/>
    <w:rsid w:val="00C1744B"/>
    <w:rsid w:val="00C417A1"/>
    <w:rsid w:val="00C63513"/>
    <w:rsid w:val="00CA09F5"/>
    <w:rsid w:val="00CD2904"/>
    <w:rsid w:val="00CE1A79"/>
    <w:rsid w:val="00CE4D89"/>
    <w:rsid w:val="00D60069"/>
    <w:rsid w:val="00D62E01"/>
    <w:rsid w:val="00D661EE"/>
    <w:rsid w:val="00D84DB4"/>
    <w:rsid w:val="00DD7C8D"/>
    <w:rsid w:val="00DE5D66"/>
    <w:rsid w:val="00DF036D"/>
    <w:rsid w:val="00E048B4"/>
    <w:rsid w:val="00E2242E"/>
    <w:rsid w:val="00E25782"/>
    <w:rsid w:val="00E3501A"/>
    <w:rsid w:val="00EB25B8"/>
    <w:rsid w:val="00ED3BB1"/>
    <w:rsid w:val="00F03EE3"/>
    <w:rsid w:val="00F11071"/>
    <w:rsid w:val="00F434DD"/>
    <w:rsid w:val="00F83922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04977"/>
    <w:rsid w:val="002779AB"/>
    <w:rsid w:val="00341793"/>
    <w:rsid w:val="003575C7"/>
    <w:rsid w:val="004334DB"/>
    <w:rsid w:val="00515850"/>
    <w:rsid w:val="00541007"/>
    <w:rsid w:val="009F46C8"/>
    <w:rsid w:val="00C926F6"/>
    <w:rsid w:val="00C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72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Van Wyk Daniel</cp:lastModifiedBy>
  <cp:revision>41</cp:revision>
  <dcterms:created xsi:type="dcterms:W3CDTF">2022-02-22T00:46:00Z</dcterms:created>
  <dcterms:modified xsi:type="dcterms:W3CDTF">2022-05-28T02:16:00Z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