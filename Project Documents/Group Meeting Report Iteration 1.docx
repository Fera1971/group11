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BC8DD5B" w:rsidR="00D62E01" w:rsidRPr="000547C0" w:rsidRDefault="00BB569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15/02/2022</w:t>
            </w:r>
          </w:p>
          <w:p w14:paraId="3C5464D8" w14:textId="43814F34" w:rsidR="00D62E01" w:rsidRPr="000547C0" w:rsidRDefault="00BB569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16:00</w:t>
            </w:r>
          </w:p>
          <w:p w14:paraId="0CAD7FF3" w14:textId="2B5F815B" w:rsidR="002B2D13" w:rsidRPr="000547C0" w:rsidRDefault="00BB569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EIT Hawke’s Bay Campus 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3A82F1E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  <w:r w:rsidR="00BB5693">
              <w:rPr>
                <w:rFonts w:cstheme="minorHAnsi"/>
              </w:rPr>
              <w:t>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15AF88E" w:rsidR="002B2D13" w:rsidRPr="000547C0" w:rsidRDefault="00DD7C8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</w:tc>
        <w:tc>
          <w:tcPr>
            <w:tcW w:w="1779" w:type="dxa"/>
          </w:tcPr>
          <w:p w14:paraId="2727D4AE" w14:textId="77777777" w:rsidR="002B2D13" w:rsidRPr="000547C0" w:rsidRDefault="00F83922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BA4AEDC" w:rsidR="002B2D13" w:rsidRPr="000547C0" w:rsidRDefault="00BB569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F83922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8E3C854" w:rsidR="00212D56" w:rsidRPr="000547C0" w:rsidRDefault="00BB569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Daniel van Wyk, Fera DiVinci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71FDD024" w:rsidR="00212D56" w:rsidRPr="000547C0" w:rsidRDefault="00DD7C8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F83922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25DA5919" w:rsidR="000547C0" w:rsidRPr="000547C0" w:rsidRDefault="00BB5693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Delegate Tasks</w:t>
            </w:r>
          </w:p>
          <w:p w14:paraId="30FA760F" w14:textId="5CB15BB8" w:rsidR="000547C0" w:rsidRDefault="0004154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Discuss Competition</w:t>
            </w:r>
          </w:p>
          <w:p w14:paraId="2EDE499F" w14:textId="67F647AE" w:rsidR="00957013" w:rsidRPr="000547C0" w:rsidRDefault="0004154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Website Design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07AAFA0A" w:rsidR="002B2D13" w:rsidRPr="000547C0" w:rsidRDefault="00361C33">
            <w:pPr>
              <w:rPr>
                <w:rFonts w:cstheme="minorHAnsi"/>
              </w:rPr>
            </w:pPr>
            <w:r>
              <w:rPr>
                <w:rFonts w:cstheme="minorHAnsi"/>
              </w:rPr>
              <w:t>Delegate Tasks</w:t>
            </w:r>
          </w:p>
        </w:tc>
        <w:tc>
          <w:tcPr>
            <w:tcW w:w="1324" w:type="dxa"/>
          </w:tcPr>
          <w:p w14:paraId="0938B73C" w14:textId="77777777" w:rsidR="002B2D13" w:rsidRPr="000547C0" w:rsidRDefault="00F83922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152090B9" w:rsidR="002B2D13" w:rsidRPr="000547C0" w:rsidRDefault="001D37E6">
            <w:pPr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</w:tc>
      </w:tr>
    </w:tbl>
    <w:p w14:paraId="674793E3" w14:textId="77777777" w:rsidR="002B2D13" w:rsidRPr="000547C0" w:rsidRDefault="00F8392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EA2860F" w:rsidR="002B2D13" w:rsidRPr="000547C0" w:rsidRDefault="0071692F">
      <w:pPr>
        <w:rPr>
          <w:rFonts w:cstheme="minorHAnsi"/>
        </w:rPr>
      </w:pPr>
      <w:r>
        <w:rPr>
          <w:rFonts w:cstheme="minorHAnsi"/>
        </w:rPr>
        <w:t xml:space="preserve">Meeting held to </w:t>
      </w:r>
      <w:r w:rsidR="000D35A9">
        <w:rPr>
          <w:rFonts w:cstheme="minorHAnsi"/>
        </w:rPr>
        <w:t>delegate tasks to individual members of the team.</w:t>
      </w:r>
    </w:p>
    <w:p w14:paraId="109ADBA9" w14:textId="77777777" w:rsidR="002B2D13" w:rsidRPr="000547C0" w:rsidRDefault="00F8392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3BA1624" w:rsidR="002B2D13" w:rsidRPr="000547C0" w:rsidRDefault="00957013">
      <w:pPr>
        <w:rPr>
          <w:rFonts w:cstheme="minorHAnsi"/>
        </w:rPr>
      </w:pPr>
      <w:r>
        <w:rPr>
          <w:rFonts w:cstheme="minorHAnsi"/>
        </w:rPr>
        <w:t>Delegated tasks agreed upon by team.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F8392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F8392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F8392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E15A4B2" w:rsidR="002B2D13" w:rsidRPr="000547C0" w:rsidRDefault="00602CEC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Oversee website development</w:t>
            </w:r>
          </w:p>
        </w:tc>
        <w:tc>
          <w:tcPr>
            <w:tcW w:w="3060" w:type="dxa"/>
          </w:tcPr>
          <w:p w14:paraId="06BF676B" w14:textId="55FECB75" w:rsidR="002B2D13" w:rsidRPr="000547C0" w:rsidRDefault="00506A54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</w:p>
        </w:tc>
        <w:tc>
          <w:tcPr>
            <w:tcW w:w="1854" w:type="dxa"/>
          </w:tcPr>
          <w:p w14:paraId="77EF2373" w14:textId="3C647715" w:rsidR="002B2D13" w:rsidRPr="000547C0" w:rsidRDefault="00DF036D" w:rsidP="00D60069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</w:rPr>
              <w:t>15 March 2022, 17:00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16CFE5FE" w:rsidR="002B2D13" w:rsidRPr="000547C0" w:rsidRDefault="00602CEC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Oversee </w:t>
            </w:r>
            <w:r w:rsidR="001148C1">
              <w:rPr>
                <w:rFonts w:cstheme="minorHAnsi"/>
              </w:rPr>
              <w:t>website design</w:t>
            </w:r>
          </w:p>
        </w:tc>
        <w:tc>
          <w:tcPr>
            <w:tcW w:w="3060" w:type="dxa"/>
          </w:tcPr>
          <w:p w14:paraId="7376FD88" w14:textId="31E722A2" w:rsidR="002B2D13" w:rsidRPr="000547C0" w:rsidRDefault="00506A54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  <w:tc>
          <w:tcPr>
            <w:tcW w:w="1854" w:type="dxa"/>
          </w:tcPr>
          <w:p w14:paraId="36E951F4" w14:textId="2F141156" w:rsidR="002B2D13" w:rsidRPr="000547C0" w:rsidRDefault="00DF036D" w:rsidP="00D60069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</w:rPr>
              <w:t>15 March 2022, 17:00</w:t>
            </w:r>
          </w:p>
        </w:tc>
      </w:tr>
      <w:tr w:rsidR="001148C1" w:rsidRPr="000547C0" w14:paraId="3E30478E" w14:textId="77777777" w:rsidTr="00D60069">
        <w:tc>
          <w:tcPr>
            <w:tcW w:w="5310" w:type="dxa"/>
          </w:tcPr>
          <w:p w14:paraId="4F9BD397" w14:textId="484E35C5" w:rsidR="001148C1" w:rsidRDefault="00CE1A79" w:rsidP="00D60069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Research competing websites</w:t>
            </w:r>
          </w:p>
        </w:tc>
        <w:tc>
          <w:tcPr>
            <w:tcW w:w="3060" w:type="dxa"/>
          </w:tcPr>
          <w:p w14:paraId="2811231F" w14:textId="412BC2C6" w:rsidR="00CE1A79" w:rsidRDefault="00CE1A79" w:rsidP="00D60069">
            <w:pPr>
              <w:rPr>
                <w:rFonts w:cstheme="minorHAnsi"/>
              </w:rPr>
            </w:pPr>
            <w:r>
              <w:rPr>
                <w:rFonts w:cstheme="minorHAnsi"/>
              </w:rPr>
              <w:t>Zachariah Hull</w:t>
            </w:r>
          </w:p>
        </w:tc>
        <w:tc>
          <w:tcPr>
            <w:tcW w:w="1854" w:type="dxa"/>
          </w:tcPr>
          <w:p w14:paraId="347D18E1" w14:textId="46590066" w:rsidR="00CE1A79" w:rsidRDefault="00CE1A79" w:rsidP="00D60069">
            <w:pPr>
              <w:rPr>
                <w:rFonts w:ascii="Segoe UI" w:hAnsi="Segoe UI" w:cs="Segoe UI"/>
                <w:color w:val="373A3C"/>
              </w:rPr>
            </w:pPr>
            <w:r>
              <w:rPr>
                <w:rFonts w:ascii="Segoe UI" w:hAnsi="Segoe UI" w:cs="Segoe UI"/>
                <w:color w:val="373A3C"/>
              </w:rPr>
              <w:t>15 March 2022, 17:00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552B05F5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E59D78B" w:rsidR="00D62E01" w:rsidRPr="000547C0" w:rsidRDefault="00DE5D6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 Competitio</w:t>
            </w:r>
            <w:r w:rsidR="0004154E">
              <w:rPr>
                <w:rFonts w:cstheme="minorHAnsi"/>
              </w:rPr>
              <w:t>n</w:t>
            </w:r>
          </w:p>
        </w:tc>
        <w:tc>
          <w:tcPr>
            <w:tcW w:w="1324" w:type="dxa"/>
          </w:tcPr>
          <w:p w14:paraId="4091F5A5" w14:textId="77777777" w:rsidR="00D62E01" w:rsidRPr="000547C0" w:rsidRDefault="00F83922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671716F0" w:rsidR="00D62E01" w:rsidRPr="000547C0" w:rsidRDefault="00DE5D6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Zachariah Hull</w:t>
            </w:r>
          </w:p>
        </w:tc>
      </w:tr>
    </w:tbl>
    <w:p w14:paraId="678F69FE" w14:textId="77777777" w:rsidR="00D62E01" w:rsidRPr="000547C0" w:rsidRDefault="00F83922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4E5016C" w:rsidR="00D62E01" w:rsidRPr="000547C0" w:rsidRDefault="0004154E" w:rsidP="00D62E01">
      <w:pPr>
        <w:rPr>
          <w:rFonts w:cstheme="minorHAnsi"/>
        </w:rPr>
      </w:pPr>
      <w:r>
        <w:rPr>
          <w:rFonts w:cstheme="minorHAnsi"/>
        </w:rPr>
        <w:t>C</w:t>
      </w:r>
      <w:r w:rsidR="003D0902">
        <w:rPr>
          <w:rFonts w:cstheme="minorHAnsi"/>
        </w:rPr>
        <w:t>ompetitors’</w:t>
      </w:r>
      <w:r w:rsidR="002B308B">
        <w:rPr>
          <w:rFonts w:cstheme="minorHAnsi"/>
        </w:rPr>
        <w:t xml:space="preserve"> websites a</w:t>
      </w:r>
      <w:r>
        <w:rPr>
          <w:rFonts w:cstheme="minorHAnsi"/>
        </w:rPr>
        <w:t>nalyzed,</w:t>
      </w:r>
      <w:r w:rsidR="002B308B">
        <w:rPr>
          <w:rFonts w:cstheme="minorHAnsi"/>
        </w:rPr>
        <w:t xml:space="preserve"> discuss</w:t>
      </w:r>
      <w:r>
        <w:rPr>
          <w:rFonts w:cstheme="minorHAnsi"/>
        </w:rPr>
        <w:t>ed</w:t>
      </w:r>
      <w:r w:rsidR="002B308B">
        <w:rPr>
          <w:rFonts w:cstheme="minorHAnsi"/>
        </w:rPr>
        <w:t xml:space="preserve"> what can be done </w:t>
      </w:r>
      <w:r w:rsidR="003D0902">
        <w:rPr>
          <w:rFonts w:cstheme="minorHAnsi"/>
        </w:rPr>
        <w:t>more effectively</w:t>
      </w:r>
      <w:r w:rsidR="00200D48">
        <w:rPr>
          <w:rFonts w:cstheme="minorHAnsi"/>
        </w:rPr>
        <w:t xml:space="preserve"> in terms of design</w:t>
      </w:r>
      <w:r w:rsidR="003D0902">
        <w:rPr>
          <w:rFonts w:cstheme="minorHAnsi"/>
        </w:rPr>
        <w:t>.</w:t>
      </w:r>
    </w:p>
    <w:p w14:paraId="1804FCAD" w14:textId="77777777" w:rsidR="00D62E01" w:rsidRPr="000547C0" w:rsidRDefault="00F83922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10B0DB69" w:rsidR="00D62E01" w:rsidRPr="000547C0" w:rsidRDefault="00CD2904" w:rsidP="00D62E01">
      <w:pPr>
        <w:rPr>
          <w:rFonts w:cstheme="minorHAnsi"/>
        </w:rPr>
      </w:pPr>
      <w:r>
        <w:rPr>
          <w:rFonts w:cstheme="minorHAnsi"/>
        </w:rPr>
        <w:t>A more unique design approach will be required to stand out from competition.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F839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F839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F839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4C2D5B32" w:rsidR="00D60069" w:rsidRPr="000547C0" w:rsidRDefault="00EB25B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Design new web page layouts</w:t>
            </w:r>
          </w:p>
        </w:tc>
        <w:tc>
          <w:tcPr>
            <w:tcW w:w="3060" w:type="dxa"/>
          </w:tcPr>
          <w:p w14:paraId="5D1FAAC7" w14:textId="0FE87286" w:rsidR="00D60069" w:rsidRPr="000547C0" w:rsidRDefault="00CD290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  <w:tc>
          <w:tcPr>
            <w:tcW w:w="1854" w:type="dxa"/>
          </w:tcPr>
          <w:p w14:paraId="22E77F38" w14:textId="6BF89D6D" w:rsidR="00D60069" w:rsidRPr="000547C0" w:rsidRDefault="00EB25B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28 </w:t>
            </w:r>
            <w:r w:rsidR="00200D48">
              <w:rPr>
                <w:rFonts w:cstheme="minorHAnsi"/>
              </w:rPr>
              <w:t>April</w:t>
            </w:r>
            <w:r w:rsidR="00125FC7">
              <w:rPr>
                <w:rFonts w:cstheme="minorHAnsi"/>
              </w:rPr>
              <w:t xml:space="preserve"> 2022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FF306F2" w:rsidR="00D60069" w:rsidRPr="000547C0" w:rsidRDefault="00D60069" w:rsidP="00F11071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0BA607F" w14:textId="2F8FEFE6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2914B697" w14:textId="0926C63E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5A7BE4AE" w:rsidR="00D62E01" w:rsidRPr="000547C0" w:rsidRDefault="0053279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Design</w:t>
            </w:r>
          </w:p>
        </w:tc>
        <w:tc>
          <w:tcPr>
            <w:tcW w:w="1324" w:type="dxa"/>
          </w:tcPr>
          <w:p w14:paraId="09D75167" w14:textId="77777777" w:rsidR="00D62E01" w:rsidRPr="000547C0" w:rsidRDefault="00F83922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009A9977" w:rsidR="00D62E01" w:rsidRPr="000547C0" w:rsidRDefault="003F217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</w:tr>
    </w:tbl>
    <w:p w14:paraId="11A9415B" w14:textId="77777777" w:rsidR="00D62E01" w:rsidRPr="000547C0" w:rsidRDefault="00F83922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29F966C8" w:rsidR="00D62E01" w:rsidRPr="000547C0" w:rsidRDefault="00F11071" w:rsidP="00D62E01">
      <w:pPr>
        <w:rPr>
          <w:rFonts w:cstheme="minorHAnsi"/>
        </w:rPr>
      </w:pPr>
      <w:r>
        <w:rPr>
          <w:rFonts w:cstheme="minorHAnsi"/>
        </w:rPr>
        <w:t xml:space="preserve">Meeting held to present the design </w:t>
      </w:r>
      <w:r w:rsidR="003F2176">
        <w:rPr>
          <w:rFonts w:cstheme="minorHAnsi"/>
        </w:rPr>
        <w:t xml:space="preserve">options </w:t>
      </w:r>
      <w:r>
        <w:rPr>
          <w:rFonts w:cstheme="minorHAnsi"/>
        </w:rPr>
        <w:t>of websites UX/UI</w:t>
      </w:r>
    </w:p>
    <w:p w14:paraId="31CCF89C" w14:textId="77777777" w:rsidR="00D62E01" w:rsidRPr="000547C0" w:rsidRDefault="00F83922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1869BD20" w:rsidR="00D62E01" w:rsidRPr="000547C0" w:rsidRDefault="004363AD" w:rsidP="00D62E01">
      <w:pPr>
        <w:rPr>
          <w:rFonts w:cstheme="minorHAnsi"/>
        </w:rPr>
      </w:pPr>
      <w:r>
        <w:rPr>
          <w:rFonts w:cstheme="minorHAnsi"/>
        </w:rPr>
        <w:t>Work in progress design decided on, further development required.</w:t>
      </w:r>
    </w:p>
    <w:tbl>
      <w:tblPr>
        <w:tblStyle w:val="GridTable1Light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1"/>
        <w:gridCol w:w="3060"/>
        <w:gridCol w:w="2262"/>
      </w:tblGrid>
      <w:tr w:rsidR="00D60069" w:rsidRPr="000547C0" w14:paraId="1BCA5033" w14:textId="77777777" w:rsidTr="00117BF4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F839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F839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2262" w:type="dxa"/>
            <w:vAlign w:val="bottom"/>
          </w:tcPr>
          <w:p w14:paraId="04C88606" w14:textId="77777777" w:rsidR="00D60069" w:rsidRPr="000547C0" w:rsidRDefault="00F8392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117BF4">
        <w:tc>
          <w:tcPr>
            <w:tcW w:w="5310" w:type="dxa"/>
          </w:tcPr>
          <w:p w14:paraId="6F6DEF39" w14:textId="77777777" w:rsidR="004363AD" w:rsidRDefault="00117BF4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Add functionality to design</w:t>
            </w:r>
          </w:p>
          <w:p w14:paraId="632DF9C0" w14:textId="5C0EFF63" w:rsidR="00F83922" w:rsidRDefault="00F83922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Continue designing web page layouts</w:t>
            </w:r>
          </w:p>
          <w:p w14:paraId="19D2C188" w14:textId="77777777" w:rsidR="00F83922" w:rsidRDefault="00F83922" w:rsidP="00F8392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cstheme="minorHAnsi"/>
              </w:rPr>
            </w:pPr>
          </w:p>
          <w:p w14:paraId="3B737AF6" w14:textId="677F4DA6" w:rsidR="00F83922" w:rsidRPr="00F83922" w:rsidRDefault="00F83922" w:rsidP="00F8392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0EFF0EF" w14:textId="77777777" w:rsidR="00D60069" w:rsidRDefault="00117B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</w:p>
          <w:p w14:paraId="5840FF51" w14:textId="28A1F758" w:rsidR="00F83922" w:rsidRPr="000547C0" w:rsidRDefault="00F8392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  <w:tc>
          <w:tcPr>
            <w:tcW w:w="2262" w:type="dxa"/>
          </w:tcPr>
          <w:p w14:paraId="0F97C343" w14:textId="77777777" w:rsidR="004363AD" w:rsidRDefault="00117B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 March 2022</w:t>
            </w:r>
          </w:p>
          <w:p w14:paraId="508F98FF" w14:textId="10EC725B" w:rsidR="00F83922" w:rsidRPr="000547C0" w:rsidRDefault="00F8392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 March 2022</w:t>
            </w:r>
          </w:p>
        </w:tc>
      </w:tr>
      <w:tr w:rsidR="00D60069" w:rsidRPr="000547C0" w14:paraId="2F7DEA09" w14:textId="77777777" w:rsidTr="00117BF4">
        <w:tc>
          <w:tcPr>
            <w:tcW w:w="5310" w:type="dxa"/>
          </w:tcPr>
          <w:p w14:paraId="3DF976DF" w14:textId="48A157FE" w:rsidR="00D60069" w:rsidRPr="000547C0" w:rsidRDefault="00D60069" w:rsidP="00117BF4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6521943" w14:textId="6FF5ED66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2262" w:type="dxa"/>
          </w:tcPr>
          <w:p w14:paraId="369FE76C" w14:textId="01ECAEAE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  <w:tr w:rsidR="00D60069" w:rsidRPr="000547C0" w14:paraId="6F0B7BC3" w14:textId="77777777" w:rsidTr="00117BF4">
        <w:tc>
          <w:tcPr>
            <w:tcW w:w="5310" w:type="dxa"/>
            <w:tcMar>
              <w:bottom w:w="288" w:type="dxa"/>
            </w:tcMar>
          </w:tcPr>
          <w:p w14:paraId="0C881FE8" w14:textId="535E316F" w:rsidR="00D60069" w:rsidRPr="000547C0" w:rsidRDefault="00D60069" w:rsidP="00117BF4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1B1A19D8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2262" w:type="dxa"/>
            <w:tcMar>
              <w:bottom w:w="288" w:type="dxa"/>
            </w:tcMar>
          </w:tcPr>
          <w:p w14:paraId="0008DCCE" w14:textId="70B99871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F83922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F8392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/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/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13F6" w14:textId="77777777" w:rsidR="00C417A1" w:rsidRDefault="00C417A1">
      <w:pPr>
        <w:spacing w:before="0" w:after="0"/>
      </w:pPr>
      <w:r>
        <w:separator/>
      </w:r>
    </w:p>
  </w:endnote>
  <w:endnote w:type="continuationSeparator" w:id="0">
    <w:p w14:paraId="07BEBC20" w14:textId="77777777" w:rsidR="00C417A1" w:rsidRDefault="00C417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CBDC" w14:textId="77777777" w:rsidR="00C417A1" w:rsidRDefault="00C417A1">
      <w:pPr>
        <w:spacing w:before="0" w:after="0"/>
      </w:pPr>
      <w:r>
        <w:separator/>
      </w:r>
    </w:p>
  </w:footnote>
  <w:footnote w:type="continuationSeparator" w:id="0">
    <w:p w14:paraId="4BFB7CB6" w14:textId="77777777" w:rsidR="00C417A1" w:rsidRDefault="00C417A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23F98"/>
    <w:rsid w:val="0004154E"/>
    <w:rsid w:val="000547C0"/>
    <w:rsid w:val="00086771"/>
    <w:rsid w:val="000C107A"/>
    <w:rsid w:val="000D35A9"/>
    <w:rsid w:val="001148C1"/>
    <w:rsid w:val="00117BF4"/>
    <w:rsid w:val="00125FC7"/>
    <w:rsid w:val="00183006"/>
    <w:rsid w:val="001C4533"/>
    <w:rsid w:val="001D37E6"/>
    <w:rsid w:val="001E0877"/>
    <w:rsid w:val="0020000C"/>
    <w:rsid w:val="00200D48"/>
    <w:rsid w:val="00212D56"/>
    <w:rsid w:val="00291F95"/>
    <w:rsid w:val="002B2D13"/>
    <w:rsid w:val="002B308B"/>
    <w:rsid w:val="0034489A"/>
    <w:rsid w:val="0034721D"/>
    <w:rsid w:val="00361C33"/>
    <w:rsid w:val="003D0902"/>
    <w:rsid w:val="003D5BF7"/>
    <w:rsid w:val="003D5D47"/>
    <w:rsid w:val="003F2176"/>
    <w:rsid w:val="003F257D"/>
    <w:rsid w:val="004363AD"/>
    <w:rsid w:val="004F7189"/>
    <w:rsid w:val="00506A54"/>
    <w:rsid w:val="00532795"/>
    <w:rsid w:val="005A7328"/>
    <w:rsid w:val="00602CEC"/>
    <w:rsid w:val="006344A8"/>
    <w:rsid w:val="006C2459"/>
    <w:rsid w:val="006F5CF4"/>
    <w:rsid w:val="0071692F"/>
    <w:rsid w:val="00734EEC"/>
    <w:rsid w:val="007F04FA"/>
    <w:rsid w:val="0088696F"/>
    <w:rsid w:val="008B1725"/>
    <w:rsid w:val="00957013"/>
    <w:rsid w:val="00B777C6"/>
    <w:rsid w:val="00BA1474"/>
    <w:rsid w:val="00BB5693"/>
    <w:rsid w:val="00C0784A"/>
    <w:rsid w:val="00C1744B"/>
    <w:rsid w:val="00C417A1"/>
    <w:rsid w:val="00C63513"/>
    <w:rsid w:val="00CD2904"/>
    <w:rsid w:val="00CE1A79"/>
    <w:rsid w:val="00CE4D89"/>
    <w:rsid w:val="00D60069"/>
    <w:rsid w:val="00D62E01"/>
    <w:rsid w:val="00D661EE"/>
    <w:rsid w:val="00DD7C8D"/>
    <w:rsid w:val="00DE5D66"/>
    <w:rsid w:val="00DF036D"/>
    <w:rsid w:val="00E048B4"/>
    <w:rsid w:val="00E25782"/>
    <w:rsid w:val="00EB25B8"/>
    <w:rsid w:val="00ED3BB1"/>
    <w:rsid w:val="00F03EE3"/>
    <w:rsid w:val="00F11071"/>
    <w:rsid w:val="00F434DD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334DB"/>
    <w:rsid w:val="00515850"/>
    <w:rsid w:val="00541007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C908D47BEEC844718D909079DA7187AA">
    <w:name w:val="C908D47BEEC844718D909079DA7187AA"/>
    <w:rsid w:val="00541007"/>
    <w:rPr>
      <w:lang w:val="en-NZ" w:eastAsia="en-NZ"/>
    </w:rPr>
  </w:style>
  <w:style w:type="paragraph" w:customStyle="1" w:styleId="4E30DDA6A7194D108317288DE8A661EC">
    <w:name w:val="4E30DDA6A7194D108317288DE8A661EC"/>
    <w:rsid w:val="00541007"/>
    <w:rPr>
      <w:lang w:val="en-NZ" w:eastAsia="en-NZ"/>
    </w:rPr>
  </w:style>
  <w:style w:type="paragraph" w:customStyle="1" w:styleId="5A67CB23AB0B497C85768E8446612D73">
    <w:name w:val="5A67CB23AB0B497C85768E8446612D73"/>
    <w:rsid w:val="00541007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50</TotalTime>
  <Pages>2</Pages>
  <Words>274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Van Wyk Daniel</cp:lastModifiedBy>
  <cp:revision>36</cp:revision>
  <dcterms:created xsi:type="dcterms:W3CDTF">2022-02-22T00:46:00Z</dcterms:created>
  <dcterms:modified xsi:type="dcterms:W3CDTF">2022-02-27T22:21:00Z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