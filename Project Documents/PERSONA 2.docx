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F20C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23928197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3F3681" w:rsidRPr="001C2AEC" w14:paraId="1707E675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6823F6B" w14:textId="4EF3D3E1" w:rsidR="001C2AEC" w:rsidRPr="001C2AEC" w:rsidRDefault="003F3681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37601D1" wp14:editId="66B4EDFC">
                  <wp:extent cx="1397480" cy="211004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004" cy="2144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7C33E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399CD0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E5C8060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DB5F17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7FD2F30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3F3681" w:rsidRPr="001C2AEC" w14:paraId="54266676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520DBD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D951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06CE3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59663B7" w14:textId="77777777" w:rsidR="00975A3D" w:rsidRDefault="002D792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 Goal is to be a “Stay home Mom”, and have many children.</w:t>
            </w:r>
            <w:r>
              <w:rPr>
                <w:color w:val="000000" w:themeColor="text1"/>
              </w:rPr>
              <w:br/>
              <w:t>She also is very motivated to graduate from EIT with a degree in Computer Sciences</w:t>
            </w:r>
            <w:r w:rsidR="00CB5B7D">
              <w:rPr>
                <w:color w:val="000000" w:themeColor="text1"/>
              </w:rPr>
              <w:t>.</w:t>
            </w:r>
          </w:p>
          <w:p w14:paraId="7C70D5D5" w14:textId="5E66B926" w:rsidR="00CB5B7D" w:rsidRPr="00975A3D" w:rsidRDefault="00CB5B7D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is very goal oriented and makes sure she gets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C84B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1FDE427" w14:textId="21B932D2" w:rsidR="00975A3D" w:rsidRPr="00975A3D" w:rsidRDefault="00717F3A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She faces a lot of challenges, like working to help </w:t>
            </w:r>
            <w:r w:rsidR="00397640">
              <w:rPr>
                <w:color w:val="000000" w:themeColor="text1"/>
              </w:rPr>
              <w:t>her parents</w:t>
            </w:r>
            <w:r>
              <w:rPr>
                <w:color w:val="000000" w:themeColor="text1"/>
              </w:rPr>
              <w:t xml:space="preserve"> with their business</w:t>
            </w:r>
            <w:r w:rsidR="00397640">
              <w:rPr>
                <w:color w:val="000000" w:themeColor="text1"/>
              </w:rPr>
              <w:t xml:space="preserve"> i</w:t>
            </w:r>
            <w:r>
              <w:rPr>
                <w:color w:val="000000" w:themeColor="text1"/>
              </w:rPr>
              <w:t xml:space="preserve">n all her spare time and goes to work part time every Sunday. That takes a lot of her energy, and then she is very busy with </w:t>
            </w:r>
            <w:r w:rsidR="00397640">
              <w:rPr>
                <w:color w:val="000000" w:themeColor="text1"/>
              </w:rPr>
              <w:t>schoolwork</w:t>
            </w:r>
            <w:r>
              <w:rPr>
                <w:color w:val="000000" w:themeColor="text1"/>
              </w:rPr>
              <w:t>. She just takes it in her stride</w:t>
            </w:r>
            <w:r w:rsidR="000A25B5">
              <w:rPr>
                <w:color w:val="000000" w:themeColor="text1"/>
              </w:rPr>
              <w:t xml:space="preserve"> and goes through them without complaint.</w:t>
            </w:r>
          </w:p>
        </w:tc>
      </w:tr>
      <w:tr w:rsidR="003F3681" w:rsidRPr="001C2AEC" w14:paraId="06AC68F2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35A2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4B51A7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2C584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E7055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69F75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61BD6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54888842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F42D2E0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A08F6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7A931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0EE8D4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AAE87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7734A92E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4E0212C" w14:textId="53807FC6" w:rsidR="00975A3D" w:rsidRPr="001C2AEC" w:rsidRDefault="002D792B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AH, Kindness, what a simple way of telling another struggling soul, that there is love to be found in this world….  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655C9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C9EE5C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6E0D4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38FC5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1F616BD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A4B505C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569C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C3CA1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BD88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1D76B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17128FA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7729A2D" w14:textId="45C7620C" w:rsidR="00975A3D" w:rsidRPr="001C2AEC" w:rsidRDefault="001D0604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Bonnie Bo Gum Joe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919B5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70167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EC35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FCE43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01BB865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E1EF973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4554988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96D490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096F89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ACBA66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29CD62E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21CEDE1" w14:textId="35588890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25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ADE8E6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70A0911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0AB08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024408F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3F3681" w:rsidRPr="001C2AEC" w14:paraId="374A1EF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758E1AF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D6CA4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461A8EC9" w14:textId="7F23CBC0" w:rsidR="00975A3D" w:rsidRPr="00975A3D" w:rsidRDefault="00E97E91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Bonnie works very hard, and gets very frustrated when her laptop doesn’t work as fast as or as well as she expects it to.</w:t>
            </w:r>
            <w:r>
              <w:rPr>
                <w:color w:val="000000" w:themeColor="text1"/>
              </w:rPr>
              <w:br/>
              <w:t>Her frustrations come to the front just before exams and just before submission dates.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E487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11E6D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3F3681" w:rsidRPr="001C2AEC" w14:paraId="58BD8E9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19350E3" w14:textId="69468A11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92D5C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B2102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61FB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60B40B0" w14:textId="6185E91A" w:rsidR="00975A3D" w:rsidRPr="001C2AEC" w:rsidRDefault="003F3681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Pride and Prejudice by Jane Austin</w:t>
            </w:r>
          </w:p>
        </w:tc>
      </w:tr>
      <w:tr w:rsidR="003F3681" w:rsidRPr="001C2AEC" w14:paraId="4D7D97D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B14B50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7112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E82C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108B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3C8E81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3F3681" w:rsidRPr="001C2AEC" w14:paraId="373CF853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63633B8" w14:textId="24BECEC0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Napier, New Zealand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6B114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82BF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EC77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2A1761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6BBF35D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0F4E3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3841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825D0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AFE00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3267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3F3681" w:rsidRPr="001C2AEC" w14:paraId="059BD28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181D147" w14:textId="46429B5A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Student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4645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E99A6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D58A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51F1C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00E6B92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5E8F31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C295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800120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C157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536C3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3F3681" w:rsidRPr="001C2AEC" w14:paraId="51AB49A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E5A9DD5" w14:textId="59B43139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Student of Computer Sciences at EIT Hawkes Bay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65CDD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96B8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23F9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12A5F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0DFD901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334FB9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A3803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7B24C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03E11B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839D7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3F3681" w:rsidRPr="001C2AEC" w14:paraId="3158BE8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38E429C" w14:textId="5D49DC83" w:rsidR="00975A3D" w:rsidRPr="001C2AEC" w:rsidRDefault="001D060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t>Bachelor in Computer Sciences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9E3C9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887C9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422AE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17570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3F3681" w:rsidRPr="001C2AEC" w14:paraId="70D0BA3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491002E" w14:textId="0AA0ACC3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1D0604">
              <w:rPr>
                <w:b/>
                <w:noProof/>
                <w:color w:val="000000" w:themeColor="text1"/>
              </w:rPr>
              <w:t>: None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C0A9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3BDCD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9444F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12703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1285418D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D308914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B4A4" w14:textId="77777777" w:rsidR="005F32F0" w:rsidRDefault="005F32F0" w:rsidP="00D4300C">
      <w:r>
        <w:separator/>
      </w:r>
    </w:p>
  </w:endnote>
  <w:endnote w:type="continuationSeparator" w:id="0">
    <w:p w14:paraId="47107FFC" w14:textId="77777777" w:rsidR="005F32F0" w:rsidRDefault="005F32F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53B090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96353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CEF4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B4B5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BD7E" w14:textId="77777777" w:rsidR="005F32F0" w:rsidRDefault="005F32F0" w:rsidP="00D4300C">
      <w:r>
        <w:separator/>
      </w:r>
    </w:p>
  </w:footnote>
  <w:footnote w:type="continuationSeparator" w:id="0">
    <w:p w14:paraId="6221B1EF" w14:textId="77777777" w:rsidR="005F32F0" w:rsidRDefault="005F32F0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4D94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E5A5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EA00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A25B5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0604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D792B"/>
    <w:rsid w:val="002E4407"/>
    <w:rsid w:val="002F2C0D"/>
    <w:rsid w:val="002F39CD"/>
    <w:rsid w:val="00303C60"/>
    <w:rsid w:val="00341A03"/>
    <w:rsid w:val="00343CF7"/>
    <w:rsid w:val="0034686F"/>
    <w:rsid w:val="0036274A"/>
    <w:rsid w:val="0036595F"/>
    <w:rsid w:val="003758D7"/>
    <w:rsid w:val="00376B04"/>
    <w:rsid w:val="00391685"/>
    <w:rsid w:val="00394B8A"/>
    <w:rsid w:val="00397640"/>
    <w:rsid w:val="003A167F"/>
    <w:rsid w:val="003C25DB"/>
    <w:rsid w:val="003C538C"/>
    <w:rsid w:val="003D28EE"/>
    <w:rsid w:val="003F3681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32F0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17F3A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467E9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76B36"/>
    <w:rsid w:val="00B8500C"/>
    <w:rsid w:val="00B850F5"/>
    <w:rsid w:val="00BA1CA5"/>
    <w:rsid w:val="00BC38F6"/>
    <w:rsid w:val="00BC7F9D"/>
    <w:rsid w:val="00C12C0B"/>
    <w:rsid w:val="00C12D7D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5B7D"/>
    <w:rsid w:val="00CB7FA5"/>
    <w:rsid w:val="00CD3675"/>
    <w:rsid w:val="00CD426A"/>
    <w:rsid w:val="00CD579B"/>
    <w:rsid w:val="00CE5966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97E91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57F58E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1206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Fera DiVinci</cp:lastModifiedBy>
  <cp:revision>7</cp:revision>
  <cp:lastPrinted>2018-04-15T17:50:00Z</cp:lastPrinted>
  <dcterms:created xsi:type="dcterms:W3CDTF">2022-03-09T03:07:00Z</dcterms:created>
  <dcterms:modified xsi:type="dcterms:W3CDTF">2022-03-10T23:37:00Z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