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4D24A798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E3501A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42B720BE" w:rsidR="00D62E01" w:rsidRPr="000547C0" w:rsidRDefault="00A02F7A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BB569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03</w:t>
            </w:r>
            <w:r w:rsidR="00BB569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2022</w:t>
            </w:r>
          </w:p>
          <w:p w14:paraId="3C5464D8" w14:textId="205A95C6" w:rsidR="00D62E01" w:rsidRPr="000547C0" w:rsidRDefault="00A02F7A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BB5693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00</w:t>
            </w:r>
          </w:p>
          <w:p w14:paraId="0CAD7FF3" w14:textId="2B5F815B" w:rsidR="002B2D13" w:rsidRPr="000547C0" w:rsidRDefault="00BB569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EIT Hawke’s Bay Campus 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3A82F1E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1</w:t>
            </w:r>
            <w:r w:rsidR="00BB5693">
              <w:rPr>
                <w:rFonts w:cstheme="minorHAnsi"/>
              </w:rPr>
              <w:t>1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EFAFCB9" w:rsidR="002B2D13" w:rsidRPr="000547C0" w:rsidRDefault="0014617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Bonnie Zhou</w:t>
            </w:r>
          </w:p>
        </w:tc>
        <w:tc>
          <w:tcPr>
            <w:tcW w:w="1779" w:type="dxa"/>
          </w:tcPr>
          <w:p w14:paraId="2727D4AE" w14:textId="77777777" w:rsidR="002B2D13" w:rsidRPr="000547C0" w:rsidRDefault="002A08B5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6F69FC0" w:rsidR="002B2D13" w:rsidRPr="000547C0" w:rsidRDefault="006E221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Zachariah Hull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2A08B5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A12AF28" w:rsidR="00212D56" w:rsidRPr="000547C0" w:rsidRDefault="0014617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Daniel van Wyk, Fera DiVinci, Zachariah Hull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31334EF" w:rsidR="00212D56" w:rsidRPr="000547C0" w:rsidRDefault="0014617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2A08B5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1EAC99B" w:rsidR="00212D56" w:rsidRPr="000547C0" w:rsidRDefault="0014617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743AB7A8" w:rsidR="000547C0" w:rsidRPr="000547C0" w:rsidRDefault="00146177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Wireframes</w:t>
            </w:r>
          </w:p>
          <w:p w14:paraId="30FA760F" w14:textId="6FA2E74A" w:rsidR="000547C0" w:rsidRDefault="00146177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Web Content</w:t>
            </w:r>
          </w:p>
          <w:p w14:paraId="2EDE499F" w14:textId="745FF2B9" w:rsidR="00957013" w:rsidRPr="000547C0" w:rsidRDefault="004F533C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Review Product 2.0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493B440" w:rsidR="002B2D13" w:rsidRPr="000547C0" w:rsidRDefault="00146177">
            <w:pPr>
              <w:rPr>
                <w:rFonts w:cstheme="minorHAnsi"/>
              </w:rPr>
            </w:pPr>
            <w:r>
              <w:rPr>
                <w:rFonts w:cstheme="minorHAnsi"/>
              </w:rPr>
              <w:t>Wireframes</w:t>
            </w:r>
          </w:p>
        </w:tc>
        <w:tc>
          <w:tcPr>
            <w:tcW w:w="1324" w:type="dxa"/>
          </w:tcPr>
          <w:p w14:paraId="0938B73C" w14:textId="77777777" w:rsidR="002B2D13" w:rsidRPr="000547C0" w:rsidRDefault="002A08B5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0E17C497" w:rsidR="002B2D13" w:rsidRPr="000547C0" w:rsidRDefault="00146177">
            <w:pPr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</w:tr>
    </w:tbl>
    <w:p w14:paraId="674793E3" w14:textId="77777777" w:rsidR="002B2D13" w:rsidRPr="000547C0" w:rsidRDefault="002A08B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258C38E4" w:rsidR="002B2D13" w:rsidRPr="000547C0" w:rsidRDefault="004C7D3C">
      <w:pPr>
        <w:rPr>
          <w:rFonts w:cstheme="minorHAnsi"/>
        </w:rPr>
      </w:pPr>
      <w:r>
        <w:rPr>
          <w:rFonts w:cstheme="minorHAnsi"/>
        </w:rPr>
        <w:t>Fully developed wireframes presented</w:t>
      </w:r>
      <w:r w:rsidR="004F5E2F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09ADBA9" w14:textId="77777777" w:rsidR="002B2D13" w:rsidRPr="000547C0" w:rsidRDefault="002A08B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51F99FEB" w:rsidR="002B2D13" w:rsidRPr="000547C0" w:rsidRDefault="004F5E2F">
      <w:pPr>
        <w:rPr>
          <w:rFonts w:cstheme="minorHAnsi"/>
        </w:rPr>
      </w:pPr>
      <w:r>
        <w:rPr>
          <w:rFonts w:cstheme="minorHAnsi"/>
        </w:rPr>
        <w:t>Team agrees on wireframe design.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2A08B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2A08B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2A08B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64581107" w:rsidR="002B2D13" w:rsidRPr="000547C0" w:rsidRDefault="004F5E2F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Web Content to be created</w:t>
            </w:r>
          </w:p>
        </w:tc>
        <w:tc>
          <w:tcPr>
            <w:tcW w:w="3060" w:type="dxa"/>
          </w:tcPr>
          <w:p w14:paraId="06BF676B" w14:textId="7A386C67" w:rsidR="002B2D13" w:rsidRPr="000547C0" w:rsidRDefault="004F5E2F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Daniel van Wyk</w:t>
            </w:r>
          </w:p>
        </w:tc>
        <w:tc>
          <w:tcPr>
            <w:tcW w:w="1854" w:type="dxa"/>
          </w:tcPr>
          <w:p w14:paraId="77EF2373" w14:textId="71F8C922" w:rsidR="002B2D13" w:rsidRPr="000547C0" w:rsidRDefault="00CC2A9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="004F5E2F">
              <w:rPr>
                <w:rFonts w:cstheme="minorHAnsi"/>
              </w:rPr>
              <w:t xml:space="preserve"> April 2022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5F0D678C" w:rsidR="002B2D13" w:rsidRPr="000547C0" w:rsidRDefault="006E2216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Branding to be finalized</w:t>
            </w:r>
          </w:p>
        </w:tc>
        <w:tc>
          <w:tcPr>
            <w:tcW w:w="3060" w:type="dxa"/>
          </w:tcPr>
          <w:p w14:paraId="7376FD88" w14:textId="09054A6A" w:rsidR="002B2D13" w:rsidRPr="000547C0" w:rsidRDefault="006E2216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Zachariah Hull</w:t>
            </w:r>
          </w:p>
        </w:tc>
        <w:tc>
          <w:tcPr>
            <w:tcW w:w="1854" w:type="dxa"/>
          </w:tcPr>
          <w:p w14:paraId="36E951F4" w14:textId="54F97F04" w:rsidR="002B2D13" w:rsidRPr="000547C0" w:rsidRDefault="00CC2A9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="006E2216">
              <w:rPr>
                <w:rFonts w:cstheme="minorHAnsi"/>
              </w:rPr>
              <w:t xml:space="preserve"> April 2022</w:t>
            </w:r>
          </w:p>
        </w:tc>
      </w:tr>
      <w:tr w:rsidR="001148C1" w:rsidRPr="000547C0" w14:paraId="3E30478E" w14:textId="77777777" w:rsidTr="00D60069">
        <w:tc>
          <w:tcPr>
            <w:tcW w:w="5310" w:type="dxa"/>
          </w:tcPr>
          <w:p w14:paraId="4F9BD397" w14:textId="54BEB3E9" w:rsidR="001148C1" w:rsidRDefault="001148C1" w:rsidP="006E2216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  <w:tc>
          <w:tcPr>
            <w:tcW w:w="3060" w:type="dxa"/>
          </w:tcPr>
          <w:p w14:paraId="2811231F" w14:textId="667D0A69" w:rsidR="00CE1A79" w:rsidRDefault="00CE1A79" w:rsidP="00D60069">
            <w:pPr>
              <w:rPr>
                <w:rFonts w:cstheme="minorHAnsi"/>
              </w:rPr>
            </w:pPr>
          </w:p>
        </w:tc>
        <w:tc>
          <w:tcPr>
            <w:tcW w:w="1854" w:type="dxa"/>
          </w:tcPr>
          <w:p w14:paraId="347D18E1" w14:textId="459A13E7" w:rsidR="00CE1A79" w:rsidRDefault="00CE1A79" w:rsidP="00D60069">
            <w:pPr>
              <w:rPr>
                <w:rFonts w:ascii="Segoe UI" w:hAnsi="Segoe UI" w:cs="Segoe UI"/>
                <w:color w:val="373A3C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552B05F5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1C81EFE0" w:rsidR="00D62E01" w:rsidRPr="000547C0" w:rsidRDefault="006E221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Web Content</w:t>
            </w:r>
          </w:p>
        </w:tc>
        <w:tc>
          <w:tcPr>
            <w:tcW w:w="1324" w:type="dxa"/>
          </w:tcPr>
          <w:p w14:paraId="4091F5A5" w14:textId="77777777" w:rsidR="00D62E01" w:rsidRPr="000547C0" w:rsidRDefault="002A08B5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0523A050" w:rsidR="00D62E01" w:rsidRPr="000547C0" w:rsidRDefault="006E221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Daniel van Wyk</w:t>
            </w:r>
          </w:p>
        </w:tc>
      </w:tr>
    </w:tbl>
    <w:p w14:paraId="678F69FE" w14:textId="77777777" w:rsidR="00D62E01" w:rsidRPr="000547C0" w:rsidRDefault="002A08B5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5034FFD5" w:rsidR="00D62E01" w:rsidRPr="000547C0" w:rsidRDefault="006E2216" w:rsidP="00D62E01">
      <w:pPr>
        <w:rPr>
          <w:rFonts w:cstheme="minorHAnsi"/>
        </w:rPr>
      </w:pPr>
      <w:r>
        <w:rPr>
          <w:rFonts w:cstheme="minorHAnsi"/>
        </w:rPr>
        <w:t>Web Content presented, landing page and media elements discussed.</w:t>
      </w:r>
    </w:p>
    <w:p w14:paraId="1804FCAD" w14:textId="77777777" w:rsidR="00D62E01" w:rsidRPr="000547C0" w:rsidRDefault="002A08B5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32EAB7EB" w:rsidR="00D62E01" w:rsidRPr="000547C0" w:rsidRDefault="006E2216" w:rsidP="00D62E01">
      <w:pPr>
        <w:rPr>
          <w:rFonts w:cstheme="minorHAnsi"/>
        </w:rPr>
      </w:pPr>
      <w:r>
        <w:rPr>
          <w:rFonts w:cstheme="minorHAnsi"/>
        </w:rPr>
        <w:t>Landing page decided on, media content to be created and added over placeholders.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2A08B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2A08B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2A08B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3DF93F1" w:rsidR="00D60069" w:rsidRPr="000547C0" w:rsidRDefault="004F533C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Media Content</w:t>
            </w:r>
          </w:p>
        </w:tc>
        <w:tc>
          <w:tcPr>
            <w:tcW w:w="3060" w:type="dxa"/>
          </w:tcPr>
          <w:p w14:paraId="5D1FAAC7" w14:textId="68CCFDFE" w:rsidR="00D60069" w:rsidRPr="000547C0" w:rsidRDefault="004F53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Zachariah Hull</w:t>
            </w:r>
          </w:p>
        </w:tc>
        <w:tc>
          <w:tcPr>
            <w:tcW w:w="1854" w:type="dxa"/>
          </w:tcPr>
          <w:p w14:paraId="22E77F38" w14:textId="71AB7A1B" w:rsidR="00D60069" w:rsidRPr="000547C0" w:rsidRDefault="00CE01F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4F533C">
              <w:rPr>
                <w:rFonts w:cstheme="minorHAnsi"/>
              </w:rPr>
              <w:t xml:space="preserve"> April 2022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3FF306F2" w:rsidR="00D60069" w:rsidRPr="000547C0" w:rsidRDefault="00D60069" w:rsidP="00F11071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0BA607F" w14:textId="2F8FEFE6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2914B697" w14:textId="0926C63E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37F32A57" w:rsidR="00D62E01" w:rsidRPr="000547C0" w:rsidRDefault="004F533C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Product 2.0</w:t>
            </w:r>
          </w:p>
        </w:tc>
        <w:tc>
          <w:tcPr>
            <w:tcW w:w="1324" w:type="dxa"/>
          </w:tcPr>
          <w:p w14:paraId="09D75167" w14:textId="77777777" w:rsidR="00D62E01" w:rsidRPr="000547C0" w:rsidRDefault="002A08B5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5A644EDB" w:rsidR="00D62E01" w:rsidRPr="000547C0" w:rsidRDefault="004F533C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Bonnie Zhou</w:t>
            </w:r>
          </w:p>
        </w:tc>
      </w:tr>
    </w:tbl>
    <w:p w14:paraId="11A9415B" w14:textId="77777777" w:rsidR="00D62E01" w:rsidRPr="000547C0" w:rsidRDefault="002A08B5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3FC5ACC5" w:rsidR="00D62E01" w:rsidRPr="000547C0" w:rsidRDefault="004F533C" w:rsidP="00D62E01">
      <w:pPr>
        <w:rPr>
          <w:rFonts w:cstheme="minorHAnsi"/>
        </w:rPr>
      </w:pPr>
      <w:r>
        <w:rPr>
          <w:rFonts w:cstheme="minorHAnsi"/>
        </w:rPr>
        <w:t>Functional Website presented, discussion around media elements and functionality and layout.</w:t>
      </w:r>
    </w:p>
    <w:p w14:paraId="31CCF89C" w14:textId="77777777" w:rsidR="00D62E01" w:rsidRPr="000547C0" w:rsidRDefault="002A08B5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28A3EB67" w:rsidR="00D62E01" w:rsidRPr="000547C0" w:rsidRDefault="004F533C" w:rsidP="00D62E01">
      <w:pPr>
        <w:rPr>
          <w:rFonts w:cstheme="minorHAnsi"/>
        </w:rPr>
      </w:pPr>
      <w:r>
        <w:rPr>
          <w:rFonts w:cstheme="minorHAnsi"/>
        </w:rPr>
        <w:t>Media to be integrated more seamlessly, functionality and layout working well.</w:t>
      </w:r>
    </w:p>
    <w:tbl>
      <w:tblPr>
        <w:tblStyle w:val="GridTable1Light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1"/>
        <w:gridCol w:w="3060"/>
        <w:gridCol w:w="2262"/>
      </w:tblGrid>
      <w:tr w:rsidR="00D60069" w:rsidRPr="000547C0" w14:paraId="1BCA5033" w14:textId="77777777" w:rsidTr="00117BF4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2A08B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2A08B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2262" w:type="dxa"/>
            <w:vAlign w:val="bottom"/>
          </w:tcPr>
          <w:p w14:paraId="04C88606" w14:textId="77777777" w:rsidR="00D60069" w:rsidRPr="000547C0" w:rsidRDefault="002A08B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117BF4">
        <w:tc>
          <w:tcPr>
            <w:tcW w:w="5310" w:type="dxa"/>
          </w:tcPr>
          <w:p w14:paraId="6F6DEF39" w14:textId="75CA0B29" w:rsidR="004363AD" w:rsidRDefault="004F533C" w:rsidP="00F8392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Media Integration</w:t>
            </w:r>
          </w:p>
          <w:p w14:paraId="632DF9C0" w14:textId="75275FB3" w:rsidR="00F83922" w:rsidRDefault="00CE01F5" w:rsidP="00F8392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Website Integration/First publish</w:t>
            </w:r>
          </w:p>
          <w:p w14:paraId="622C977A" w14:textId="20C60D37" w:rsidR="00E3501A" w:rsidRDefault="00CE01F5" w:rsidP="00F8392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User Testing</w:t>
            </w:r>
          </w:p>
          <w:p w14:paraId="19D2C188" w14:textId="77777777" w:rsidR="00F83922" w:rsidRDefault="00F83922" w:rsidP="00F83922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cstheme="minorHAnsi"/>
              </w:rPr>
            </w:pPr>
          </w:p>
          <w:p w14:paraId="3B737AF6" w14:textId="677F4DA6" w:rsidR="00F83922" w:rsidRPr="00F83922" w:rsidRDefault="00F83922" w:rsidP="00F83922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0EFF0EF" w14:textId="4267971F" w:rsidR="00D60069" w:rsidRDefault="00CE01F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Zachariah Hull</w:t>
            </w:r>
          </w:p>
          <w:p w14:paraId="16D3E1FD" w14:textId="5D60159B" w:rsidR="00F83922" w:rsidRDefault="00CE01F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Daniel van Wyk</w:t>
            </w:r>
            <w:r>
              <w:rPr>
                <w:rFonts w:cstheme="minorHAnsi"/>
              </w:rPr>
              <w:br/>
              <w:t>Bonnie Zhou</w:t>
            </w:r>
          </w:p>
          <w:p w14:paraId="5840FF51" w14:textId="4E4DB98B" w:rsidR="00E3501A" w:rsidRPr="00E3501A" w:rsidRDefault="00E3501A" w:rsidP="00E3501A">
            <w:pPr>
              <w:rPr>
                <w:rFonts w:cstheme="minorHAnsi"/>
              </w:rPr>
            </w:pPr>
          </w:p>
        </w:tc>
        <w:tc>
          <w:tcPr>
            <w:tcW w:w="2262" w:type="dxa"/>
          </w:tcPr>
          <w:p w14:paraId="0F97C343" w14:textId="0BB3579A" w:rsidR="004363AD" w:rsidRDefault="00CE01F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 April 2022</w:t>
            </w:r>
          </w:p>
          <w:p w14:paraId="34A59EBD" w14:textId="0C85F023" w:rsidR="00E3501A" w:rsidRDefault="00CE01F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23 April 2022</w:t>
            </w:r>
          </w:p>
          <w:p w14:paraId="508F98FF" w14:textId="0F9A4DA4" w:rsidR="00E3501A" w:rsidRPr="00E3501A" w:rsidRDefault="00CE01F5" w:rsidP="00E3501A">
            <w:pPr>
              <w:rPr>
                <w:rFonts w:cstheme="minorHAnsi"/>
              </w:rPr>
            </w:pPr>
            <w:r>
              <w:rPr>
                <w:rFonts w:cstheme="minorHAnsi"/>
              </w:rPr>
              <w:t>08 May 2022</w:t>
            </w:r>
          </w:p>
        </w:tc>
      </w:tr>
      <w:tr w:rsidR="00D60069" w:rsidRPr="000547C0" w14:paraId="2F7DEA09" w14:textId="77777777" w:rsidTr="00117BF4">
        <w:tc>
          <w:tcPr>
            <w:tcW w:w="5310" w:type="dxa"/>
          </w:tcPr>
          <w:p w14:paraId="3DF976DF" w14:textId="48A157FE" w:rsidR="00D60069" w:rsidRPr="000547C0" w:rsidRDefault="00D60069" w:rsidP="00117BF4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6521943" w14:textId="6FF5ED66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2262" w:type="dxa"/>
          </w:tcPr>
          <w:p w14:paraId="369FE76C" w14:textId="01ECAEAE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  <w:tr w:rsidR="00D60069" w:rsidRPr="000547C0" w14:paraId="6F0B7BC3" w14:textId="77777777" w:rsidTr="00117BF4">
        <w:tc>
          <w:tcPr>
            <w:tcW w:w="5310" w:type="dxa"/>
            <w:tcMar>
              <w:bottom w:w="288" w:type="dxa"/>
            </w:tcMar>
          </w:tcPr>
          <w:p w14:paraId="0C881FE8" w14:textId="535E316F" w:rsidR="00D60069" w:rsidRPr="000547C0" w:rsidRDefault="00D60069" w:rsidP="00117BF4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D3CC971" w14:textId="1B1A19D8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2262" w:type="dxa"/>
            <w:tcMar>
              <w:bottom w:w="288" w:type="dxa"/>
            </w:tcMar>
          </w:tcPr>
          <w:p w14:paraId="0008DCCE" w14:textId="70B99871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2A08B5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2A08B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3C16DBC7" w:rsidR="002B2D13" w:rsidRPr="000547C0" w:rsidRDefault="004F533C">
      <w:pPr>
        <w:rPr>
          <w:rFonts w:cstheme="minorHAnsi"/>
        </w:rPr>
      </w:pPr>
      <w:r>
        <w:rPr>
          <w:rFonts w:cstheme="minorHAnsi"/>
        </w:rPr>
        <w:t>Laptops, Meeting Room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0C5A409B" w:rsidR="00212D56" w:rsidRPr="000547C0" w:rsidRDefault="00467F2A" w:rsidP="00212D56">
      <w:pPr>
        <w:rPr>
          <w:rFonts w:cstheme="minorHAnsi"/>
        </w:rPr>
      </w:pPr>
      <w:r>
        <w:rPr>
          <w:rFonts w:cstheme="minorHAnsi"/>
        </w:rPr>
        <w:t>10</w:t>
      </w:r>
      <w:r w:rsidR="004F533C">
        <w:rPr>
          <w:rFonts w:cstheme="minorHAnsi"/>
        </w:rPr>
        <w:t xml:space="preserve"> </w:t>
      </w:r>
      <w:r>
        <w:rPr>
          <w:rFonts w:cstheme="minorHAnsi"/>
        </w:rPr>
        <w:t xml:space="preserve">May </w:t>
      </w:r>
      <w:r w:rsidR="004F533C">
        <w:rPr>
          <w:rFonts w:cstheme="minorHAnsi"/>
        </w:rPr>
        <w:t>2022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1"/>
      <w:footerReference w:type="first" r:id="rId12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7D953" w14:textId="77777777" w:rsidR="002A08B5" w:rsidRDefault="002A08B5">
      <w:pPr>
        <w:spacing w:before="0" w:after="0"/>
      </w:pPr>
      <w:r>
        <w:separator/>
      </w:r>
    </w:p>
  </w:endnote>
  <w:endnote w:type="continuationSeparator" w:id="0">
    <w:p w14:paraId="78274012" w14:textId="77777777" w:rsidR="002A08B5" w:rsidRDefault="002A08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0BA4" w14:textId="77777777" w:rsidR="002A08B5" w:rsidRDefault="002A08B5">
      <w:pPr>
        <w:spacing w:before="0" w:after="0"/>
      </w:pPr>
      <w:r>
        <w:separator/>
      </w:r>
    </w:p>
  </w:footnote>
  <w:footnote w:type="continuationSeparator" w:id="0">
    <w:p w14:paraId="6657FA7E" w14:textId="77777777" w:rsidR="002A08B5" w:rsidRDefault="002A08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5574073">
    <w:abstractNumId w:val="3"/>
  </w:num>
  <w:num w:numId="2" w16cid:durableId="875779337">
    <w:abstractNumId w:val="4"/>
  </w:num>
  <w:num w:numId="3" w16cid:durableId="1419446652">
    <w:abstractNumId w:val="1"/>
  </w:num>
  <w:num w:numId="4" w16cid:durableId="1150898905">
    <w:abstractNumId w:val="0"/>
  </w:num>
  <w:num w:numId="5" w16cid:durableId="1931504612">
    <w:abstractNumId w:val="1"/>
    <w:lvlOverride w:ilvl="0">
      <w:startOverride w:val="1"/>
    </w:lvlOverride>
  </w:num>
  <w:num w:numId="6" w16cid:durableId="1143502992">
    <w:abstractNumId w:val="1"/>
    <w:lvlOverride w:ilvl="0">
      <w:startOverride w:val="1"/>
    </w:lvlOverride>
  </w:num>
  <w:num w:numId="7" w16cid:durableId="1809858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23F98"/>
    <w:rsid w:val="0004154E"/>
    <w:rsid w:val="000547C0"/>
    <w:rsid w:val="00086771"/>
    <w:rsid w:val="000C107A"/>
    <w:rsid w:val="000C7199"/>
    <w:rsid w:val="000D35A9"/>
    <w:rsid w:val="001148C1"/>
    <w:rsid w:val="00117BF4"/>
    <w:rsid w:val="00125FC7"/>
    <w:rsid w:val="00146177"/>
    <w:rsid w:val="00183006"/>
    <w:rsid w:val="001C4533"/>
    <w:rsid w:val="001D37E6"/>
    <w:rsid w:val="001E0877"/>
    <w:rsid w:val="0020000C"/>
    <w:rsid w:val="00200D48"/>
    <w:rsid w:val="00212D56"/>
    <w:rsid w:val="00291F95"/>
    <w:rsid w:val="002A08B5"/>
    <w:rsid w:val="002B2D13"/>
    <w:rsid w:val="002B308B"/>
    <w:rsid w:val="0034489A"/>
    <w:rsid w:val="0034721D"/>
    <w:rsid w:val="00361C33"/>
    <w:rsid w:val="003D0902"/>
    <w:rsid w:val="003D5BF7"/>
    <w:rsid w:val="003D5D47"/>
    <w:rsid w:val="003F2176"/>
    <w:rsid w:val="003F257D"/>
    <w:rsid w:val="004363AD"/>
    <w:rsid w:val="00467F2A"/>
    <w:rsid w:val="004C7D3C"/>
    <w:rsid w:val="004F533C"/>
    <w:rsid w:val="004F5E2F"/>
    <w:rsid w:val="004F7189"/>
    <w:rsid w:val="00506A54"/>
    <w:rsid w:val="00532795"/>
    <w:rsid w:val="005A7328"/>
    <w:rsid w:val="00602CEC"/>
    <w:rsid w:val="006344A8"/>
    <w:rsid w:val="006C2459"/>
    <w:rsid w:val="006E2216"/>
    <w:rsid w:val="006F5CF4"/>
    <w:rsid w:val="0071692F"/>
    <w:rsid w:val="00734EEC"/>
    <w:rsid w:val="007F04FA"/>
    <w:rsid w:val="0088696F"/>
    <w:rsid w:val="008B1725"/>
    <w:rsid w:val="00957013"/>
    <w:rsid w:val="00A02F7A"/>
    <w:rsid w:val="00A56891"/>
    <w:rsid w:val="00B777C6"/>
    <w:rsid w:val="00BA1474"/>
    <w:rsid w:val="00BB5693"/>
    <w:rsid w:val="00C0784A"/>
    <w:rsid w:val="00C1744B"/>
    <w:rsid w:val="00C417A1"/>
    <w:rsid w:val="00C63513"/>
    <w:rsid w:val="00CC2A95"/>
    <w:rsid w:val="00CD2904"/>
    <w:rsid w:val="00CE01F5"/>
    <w:rsid w:val="00CE1A79"/>
    <w:rsid w:val="00CE4D89"/>
    <w:rsid w:val="00D60069"/>
    <w:rsid w:val="00D62E01"/>
    <w:rsid w:val="00D661EE"/>
    <w:rsid w:val="00DD7C8D"/>
    <w:rsid w:val="00DE5D66"/>
    <w:rsid w:val="00DF036D"/>
    <w:rsid w:val="00E048B4"/>
    <w:rsid w:val="00E25782"/>
    <w:rsid w:val="00E3501A"/>
    <w:rsid w:val="00EB25B8"/>
    <w:rsid w:val="00ED3BB1"/>
    <w:rsid w:val="00F03EE3"/>
    <w:rsid w:val="00F11071"/>
    <w:rsid w:val="00F434DD"/>
    <w:rsid w:val="00F83922"/>
    <w:rsid w:val="00FB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4334DB"/>
    <w:rsid w:val="00515850"/>
    <w:rsid w:val="00541007"/>
    <w:rsid w:val="009C018E"/>
    <w:rsid w:val="00C926F6"/>
    <w:rsid w:val="00CB2801"/>
    <w:rsid w:val="00D1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82386D-E39F-4E4E-ABEA-8B7791114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90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Van Wyk Daniel</cp:lastModifiedBy>
  <cp:revision>40</cp:revision>
  <dcterms:created xsi:type="dcterms:W3CDTF">2022-02-22T00:46:00Z</dcterms:created>
  <dcterms:modified xsi:type="dcterms:W3CDTF">2022-05-28T01:58:00Z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